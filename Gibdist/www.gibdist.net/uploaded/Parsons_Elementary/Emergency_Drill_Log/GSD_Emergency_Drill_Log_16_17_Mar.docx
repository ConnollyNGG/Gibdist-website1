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5F" w:rsidRPr="0054174A" w:rsidRDefault="0054174A" w:rsidP="00E70BCF">
      <w:pPr>
        <w:ind w:left="-270" w:right="540"/>
        <w:jc w:val="center"/>
        <w:rPr>
          <w:rFonts w:ascii="Arial" w:hAnsi="Arial" w:cs="Arial"/>
          <w:b/>
          <w:color w:val="1B05BB"/>
          <w:sz w:val="28"/>
          <w:szCs w:val="28"/>
        </w:rPr>
      </w:pPr>
      <w:r w:rsidRPr="0054174A">
        <w:rPr>
          <w:rFonts w:ascii="Arial" w:hAnsi="Arial" w:cs="Arial"/>
          <w:b/>
          <w:color w:val="1B05BB"/>
          <w:sz w:val="28"/>
          <w:szCs w:val="28"/>
        </w:rPr>
        <w:t>Gibraltar</w:t>
      </w:r>
      <w:r w:rsidR="002C76E7" w:rsidRPr="0054174A">
        <w:rPr>
          <w:rFonts w:ascii="Arial" w:hAnsi="Arial" w:cs="Arial"/>
          <w:b/>
          <w:color w:val="1B05BB"/>
          <w:sz w:val="28"/>
          <w:szCs w:val="28"/>
        </w:rPr>
        <w:t xml:space="preserve"> School District</w:t>
      </w:r>
    </w:p>
    <w:p w:rsidR="00C6121D" w:rsidRPr="0054174A" w:rsidRDefault="002C76E7" w:rsidP="00E70BCF">
      <w:pPr>
        <w:ind w:left="-270" w:right="540"/>
        <w:jc w:val="center"/>
        <w:rPr>
          <w:rFonts w:ascii="Arial" w:hAnsi="Arial" w:cs="Arial"/>
          <w:b/>
          <w:color w:val="1B05BB"/>
          <w:sz w:val="28"/>
          <w:szCs w:val="28"/>
        </w:rPr>
      </w:pPr>
      <w:r w:rsidRPr="0054174A">
        <w:rPr>
          <w:rFonts w:ascii="Arial" w:hAnsi="Arial" w:cs="Arial"/>
          <w:b/>
          <w:color w:val="1B05BB"/>
          <w:sz w:val="28"/>
          <w:szCs w:val="28"/>
        </w:rPr>
        <w:t xml:space="preserve">Emergency </w:t>
      </w:r>
      <w:r w:rsidR="00C6121D" w:rsidRPr="0054174A">
        <w:rPr>
          <w:rFonts w:ascii="Arial" w:hAnsi="Arial" w:cs="Arial"/>
          <w:b/>
          <w:color w:val="1B05BB"/>
          <w:sz w:val="28"/>
          <w:szCs w:val="28"/>
        </w:rPr>
        <w:t>Drill Schedule</w:t>
      </w:r>
    </w:p>
    <w:p w:rsidR="00C6121D" w:rsidRDefault="00C6121D" w:rsidP="00823A5F">
      <w:pPr>
        <w:ind w:left="-720" w:right="-720"/>
        <w:rPr>
          <w:rFonts w:ascii="Arial" w:hAnsi="Arial" w:cs="Arial"/>
          <w:sz w:val="28"/>
          <w:szCs w:val="28"/>
        </w:rPr>
      </w:pPr>
    </w:p>
    <w:p w:rsidR="002C76E7" w:rsidRPr="00E70BCF" w:rsidRDefault="005E0D34" w:rsidP="003560FF">
      <w:pPr>
        <w:ind w:right="-720"/>
        <w:rPr>
          <w:rFonts w:ascii="Arial" w:hAnsi="Arial" w:cs="Arial"/>
          <w:sz w:val="28"/>
          <w:szCs w:val="28"/>
          <w:u w:val="single"/>
        </w:rPr>
      </w:pPr>
      <w:sdt>
        <w:sdtPr>
          <w:rPr>
            <w:rFonts w:ascii="Arial" w:hAnsi="Arial" w:cs="Arial"/>
            <w:sz w:val="28"/>
            <w:szCs w:val="28"/>
            <w:u w:val="single"/>
          </w:rPr>
          <w:id w:val="1702054387"/>
          <w:placeholder>
            <w:docPart w:val="DefaultPlaceholder_1081868574"/>
          </w:placeholder>
          <w:showingPlcHdr/>
          <w:text/>
        </w:sdtPr>
        <w:sdtEndPr/>
        <w:sdtContent>
          <w:r w:rsidR="003560FF" w:rsidRPr="002C1A4D">
            <w:rPr>
              <w:rStyle w:val="PlaceholderText"/>
            </w:rPr>
            <w:t>Click here to enter text.</w:t>
          </w:r>
        </w:sdtContent>
      </w:sdt>
      <w:r w:rsidR="00E70BCF">
        <w:rPr>
          <w:rFonts w:ascii="Arial" w:hAnsi="Arial" w:cs="Arial"/>
          <w:sz w:val="28"/>
          <w:szCs w:val="28"/>
        </w:rPr>
        <w:tab/>
      </w:r>
      <w:r w:rsidR="00AF60DC">
        <w:rPr>
          <w:rFonts w:ascii="Arial" w:hAnsi="Arial" w:cs="Arial"/>
          <w:sz w:val="28"/>
          <w:szCs w:val="28"/>
        </w:rPr>
        <w:tab/>
      </w:r>
      <w:r w:rsidR="00AF60DC">
        <w:rPr>
          <w:rFonts w:ascii="Arial" w:hAnsi="Arial" w:cs="Arial"/>
          <w:sz w:val="28"/>
          <w:szCs w:val="28"/>
        </w:rPr>
        <w:tab/>
      </w:r>
      <w:r w:rsidR="00E70BCF">
        <w:rPr>
          <w:rFonts w:ascii="Arial" w:hAnsi="Arial" w:cs="Arial"/>
          <w:sz w:val="28"/>
          <w:szCs w:val="28"/>
        </w:rPr>
        <w:tab/>
      </w:r>
      <w:r w:rsidR="00E70BCF">
        <w:rPr>
          <w:rFonts w:ascii="Arial" w:hAnsi="Arial" w:cs="Arial"/>
          <w:sz w:val="28"/>
          <w:szCs w:val="28"/>
        </w:rPr>
        <w:tab/>
      </w:r>
      <w:r w:rsidR="00E70BCF">
        <w:rPr>
          <w:rFonts w:ascii="Arial" w:hAnsi="Arial" w:cs="Arial"/>
          <w:sz w:val="28"/>
          <w:szCs w:val="28"/>
        </w:rPr>
        <w:tab/>
      </w:r>
    </w:p>
    <w:p w:rsidR="002C76E7" w:rsidRDefault="00E70BCF" w:rsidP="00E70BCF">
      <w:pPr>
        <w:ind w:left="-270" w:right="-720"/>
        <w:rPr>
          <w:rFonts w:ascii="Arial" w:hAnsi="Arial" w:cs="Arial"/>
          <w:sz w:val="28"/>
          <w:szCs w:val="28"/>
        </w:rPr>
      </w:pPr>
      <w:r w:rsidRPr="0054174A">
        <w:rPr>
          <w:rFonts w:ascii="Arial" w:hAnsi="Arial" w:cs="Arial"/>
          <w:color w:val="1B05BB"/>
          <w:sz w:val="28"/>
          <w:szCs w:val="28"/>
        </w:rPr>
        <w:t>Name of School</w:t>
      </w:r>
      <w:r w:rsidR="003560FF">
        <w:rPr>
          <w:rFonts w:ascii="Arial" w:hAnsi="Arial" w:cs="Arial"/>
          <w:color w:val="1B05BB"/>
          <w:sz w:val="28"/>
          <w:szCs w:val="28"/>
        </w:rPr>
        <w:t xml:space="preserve">-Parsons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72DAD" w:rsidRPr="00572DAD">
        <w:rPr>
          <w:rFonts w:ascii="Arial" w:hAnsi="Arial" w:cs="Arial"/>
          <w:b/>
          <w:color w:val="1B05BB"/>
          <w:sz w:val="28"/>
          <w:szCs w:val="28"/>
          <w:u w:val="single"/>
        </w:rPr>
        <w:t>201</w:t>
      </w:r>
      <w:r w:rsidR="003341C9">
        <w:rPr>
          <w:rFonts w:ascii="Arial" w:hAnsi="Arial" w:cs="Arial"/>
          <w:b/>
          <w:color w:val="1B05BB"/>
          <w:sz w:val="28"/>
          <w:szCs w:val="28"/>
          <w:u w:val="single"/>
        </w:rPr>
        <w:t>6</w:t>
      </w:r>
      <w:r w:rsidR="00572DAD" w:rsidRPr="00572DAD">
        <w:rPr>
          <w:rFonts w:ascii="Arial" w:hAnsi="Arial" w:cs="Arial"/>
          <w:b/>
          <w:color w:val="1B05BB"/>
          <w:sz w:val="28"/>
          <w:szCs w:val="28"/>
          <w:u w:val="single"/>
        </w:rPr>
        <w:t>-201</w:t>
      </w:r>
      <w:r w:rsidR="003341C9">
        <w:rPr>
          <w:rFonts w:ascii="Arial" w:hAnsi="Arial" w:cs="Arial"/>
          <w:b/>
          <w:color w:val="1B05BB"/>
          <w:sz w:val="28"/>
          <w:szCs w:val="28"/>
          <w:u w:val="single"/>
        </w:rPr>
        <w:t>7</w:t>
      </w:r>
    </w:p>
    <w:p w:rsidR="002C76E7" w:rsidRPr="0010239F" w:rsidRDefault="002C76E7" w:rsidP="00E70BCF">
      <w:pPr>
        <w:ind w:left="-270" w:right="-720"/>
        <w:rPr>
          <w:rFonts w:ascii="Arial" w:hAnsi="Arial" w:cs="Arial"/>
        </w:rPr>
      </w:pPr>
    </w:p>
    <w:p w:rsidR="00AC63E4" w:rsidRPr="0054174A" w:rsidRDefault="00AC63E4" w:rsidP="00E70BCF">
      <w:pPr>
        <w:ind w:left="-270" w:right="-720"/>
        <w:rPr>
          <w:rFonts w:ascii="Arial" w:hAnsi="Arial" w:cs="Arial"/>
          <w:b/>
          <w:color w:val="1B05BB"/>
          <w:sz w:val="28"/>
          <w:szCs w:val="28"/>
        </w:rPr>
      </w:pPr>
      <w:r w:rsidRPr="0054174A">
        <w:rPr>
          <w:rFonts w:ascii="Arial" w:hAnsi="Arial" w:cs="Arial"/>
          <w:b/>
          <w:color w:val="1B05BB"/>
          <w:sz w:val="28"/>
          <w:szCs w:val="28"/>
        </w:rPr>
        <w:t>Fire Drill Schedule</w:t>
      </w:r>
    </w:p>
    <w:p w:rsidR="00E70BCF" w:rsidRDefault="00AC63E4" w:rsidP="00E70BCF">
      <w:pPr>
        <w:ind w:left="-270" w:right="450"/>
        <w:rPr>
          <w:rFonts w:ascii="Arial" w:hAnsi="Arial" w:cs="Arial"/>
        </w:rPr>
      </w:pPr>
      <w:r w:rsidRPr="00AC63E4">
        <w:rPr>
          <w:rFonts w:ascii="Arial" w:hAnsi="Arial" w:cs="Arial"/>
        </w:rPr>
        <w:t xml:space="preserve">Note: </w:t>
      </w:r>
      <w:r w:rsidR="006B642B">
        <w:rPr>
          <w:rFonts w:ascii="Arial" w:hAnsi="Arial" w:cs="Arial"/>
        </w:rPr>
        <w:t xml:space="preserve">Three </w:t>
      </w:r>
      <w:r w:rsidRPr="00AC63E4">
        <w:rPr>
          <w:rFonts w:ascii="Arial" w:hAnsi="Arial" w:cs="Arial"/>
        </w:rPr>
        <w:t>(3) must be conducted by December 1</w:t>
      </w:r>
      <w:r w:rsidRPr="00AC63E4">
        <w:rPr>
          <w:rFonts w:ascii="Arial" w:hAnsi="Arial" w:cs="Arial"/>
          <w:vertAlign w:val="superscript"/>
        </w:rPr>
        <w:t>st</w:t>
      </w:r>
      <w:r w:rsidRPr="00AC63E4">
        <w:rPr>
          <w:rFonts w:ascii="Arial" w:hAnsi="Arial" w:cs="Arial"/>
        </w:rPr>
        <w:t xml:space="preserve">. </w:t>
      </w:r>
      <w:r w:rsidR="006B642B">
        <w:rPr>
          <w:rFonts w:ascii="Arial" w:hAnsi="Arial" w:cs="Arial"/>
        </w:rPr>
        <w:t xml:space="preserve">Two </w:t>
      </w:r>
      <w:r w:rsidRPr="00AC63E4">
        <w:rPr>
          <w:rFonts w:ascii="Arial" w:hAnsi="Arial" w:cs="Arial"/>
        </w:rPr>
        <w:t xml:space="preserve">(2) during the remaining </w:t>
      </w:r>
    </w:p>
    <w:p w:rsidR="00823A5F" w:rsidRPr="00AC63E4" w:rsidRDefault="00AC63E4" w:rsidP="00E70BCF">
      <w:pPr>
        <w:ind w:left="-270"/>
        <w:rPr>
          <w:rFonts w:ascii="Arial" w:hAnsi="Arial" w:cs="Arial"/>
        </w:rPr>
      </w:pPr>
      <w:proofErr w:type="gramStart"/>
      <w:r w:rsidRPr="00AC63E4">
        <w:rPr>
          <w:rFonts w:ascii="Arial" w:hAnsi="Arial" w:cs="Arial"/>
        </w:rPr>
        <w:t>portion</w:t>
      </w:r>
      <w:proofErr w:type="gramEnd"/>
      <w:r w:rsidRPr="00AC63E4">
        <w:rPr>
          <w:rFonts w:ascii="Arial" w:hAnsi="Arial" w:cs="Arial"/>
        </w:rPr>
        <w:t xml:space="preserve"> of the school year, with a reasonable spacing interval between each drill.</w:t>
      </w:r>
    </w:p>
    <w:p w:rsidR="00823A5F" w:rsidRPr="002512B8" w:rsidRDefault="00823A5F" w:rsidP="00823A5F">
      <w:pPr>
        <w:ind w:left="-720" w:right="-720"/>
        <w:rPr>
          <w:rFonts w:ascii="Arial" w:hAnsi="Arial" w:cs="Arial"/>
          <w:sz w:val="20"/>
          <w:szCs w:val="20"/>
        </w:rPr>
      </w:pPr>
    </w:p>
    <w:tbl>
      <w:tblPr>
        <w:tblW w:w="91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456"/>
        <w:gridCol w:w="1820"/>
        <w:gridCol w:w="1729"/>
        <w:gridCol w:w="1729"/>
        <w:gridCol w:w="1638"/>
      </w:tblGrid>
      <w:tr w:rsidR="00823A5F" w:rsidRPr="001603D6" w:rsidTr="00E70BCF">
        <w:trPr>
          <w:trHeight w:val="665"/>
        </w:trPr>
        <w:tc>
          <w:tcPr>
            <w:tcW w:w="728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5E21D0" w:rsidRPr="001603D6" w:rsidRDefault="005E21D0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456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2C76E7" w:rsidRPr="001603D6" w:rsidRDefault="002C76E7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820" w:type="dxa"/>
            <w:shd w:val="clear" w:color="auto" w:fill="auto"/>
          </w:tcPr>
          <w:p w:rsidR="002C76E7" w:rsidRDefault="002C76E7" w:rsidP="006B642B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Alternate</w:t>
            </w:r>
          </w:p>
          <w:p w:rsidR="00823A5F" w:rsidRPr="001603D6" w:rsidRDefault="002C76E7" w:rsidP="006B642B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2C76E7" w:rsidP="006B642B">
            <w:pPr>
              <w:ind w:right="-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Scheduled</w:t>
            </w:r>
          </w:p>
          <w:p w:rsidR="00823A5F" w:rsidRPr="001603D6" w:rsidRDefault="002C76E7" w:rsidP="006B642B">
            <w:pPr>
              <w:ind w:right="-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 of Drill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Date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Completed</w:t>
            </w:r>
          </w:p>
        </w:tc>
        <w:tc>
          <w:tcPr>
            <w:tcW w:w="163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Evacuation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Time</w:t>
            </w:r>
          </w:p>
        </w:tc>
      </w:tr>
      <w:tr w:rsidR="00823A5F" w:rsidRPr="001603D6" w:rsidTr="00E70BCF">
        <w:trPr>
          <w:trHeight w:val="325"/>
        </w:trPr>
        <w:tc>
          <w:tcPr>
            <w:tcW w:w="72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56" w:type="dxa"/>
            <w:shd w:val="clear" w:color="auto" w:fill="auto"/>
          </w:tcPr>
          <w:p w:rsidR="00823A5F" w:rsidRPr="001603D6" w:rsidRDefault="003341C9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9/16</w:t>
            </w:r>
            <w:r w:rsidR="003560FF">
              <w:rPr>
                <w:rFonts w:ascii="Arial" w:hAnsi="Arial" w:cs="Arial"/>
                <w:sz w:val="28"/>
                <w:szCs w:val="28"/>
              </w:rPr>
              <w:t>/1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820" w:type="dxa"/>
            <w:shd w:val="clear" w:color="auto" w:fill="auto"/>
          </w:tcPr>
          <w:p w:rsidR="00823A5F" w:rsidRPr="001603D6" w:rsidRDefault="003341C9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9/17/2016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3560F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10:00am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3560F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9/</w:t>
            </w:r>
            <w:r w:rsidR="003341C9">
              <w:rPr>
                <w:rFonts w:ascii="Arial" w:hAnsi="Arial" w:cs="Arial"/>
                <w:sz w:val="28"/>
                <w:szCs w:val="28"/>
              </w:rPr>
              <w:t>16/2016</w:t>
            </w:r>
          </w:p>
        </w:tc>
        <w:tc>
          <w:tcPr>
            <w:tcW w:w="1638" w:type="dxa"/>
            <w:shd w:val="clear" w:color="auto" w:fill="auto"/>
          </w:tcPr>
          <w:p w:rsidR="00823A5F" w:rsidRPr="001603D6" w:rsidRDefault="0082512C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min</w:t>
            </w:r>
            <w:r w:rsidR="003341C9">
              <w:rPr>
                <w:rFonts w:ascii="Arial" w:hAnsi="Arial" w:cs="Arial"/>
                <w:sz w:val="28"/>
                <w:szCs w:val="28"/>
              </w:rPr>
              <w:t xml:space="preserve"> 20sec</w:t>
            </w:r>
          </w:p>
        </w:tc>
      </w:tr>
      <w:tr w:rsidR="00823A5F" w:rsidRPr="001603D6" w:rsidTr="00E70BCF">
        <w:trPr>
          <w:trHeight w:val="325"/>
        </w:trPr>
        <w:tc>
          <w:tcPr>
            <w:tcW w:w="72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56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10-7-16</w:t>
            </w:r>
          </w:p>
        </w:tc>
        <w:tc>
          <w:tcPr>
            <w:tcW w:w="182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10-10-16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2:00pm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10-10-16</w:t>
            </w:r>
          </w:p>
        </w:tc>
        <w:tc>
          <w:tcPr>
            <w:tcW w:w="1638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2min15sec</w:t>
            </w:r>
          </w:p>
        </w:tc>
      </w:tr>
      <w:tr w:rsidR="00823A5F" w:rsidRPr="001603D6" w:rsidTr="00E70BCF">
        <w:trPr>
          <w:trHeight w:val="325"/>
        </w:trPr>
        <w:tc>
          <w:tcPr>
            <w:tcW w:w="72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456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11-14-16</w:t>
            </w:r>
          </w:p>
        </w:tc>
        <w:tc>
          <w:tcPr>
            <w:tcW w:w="182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11-15-16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3:00pm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14774E" w:rsidP="003341C9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11-14-16</w:t>
            </w:r>
          </w:p>
        </w:tc>
        <w:tc>
          <w:tcPr>
            <w:tcW w:w="1638" w:type="dxa"/>
            <w:shd w:val="clear" w:color="auto" w:fill="auto"/>
          </w:tcPr>
          <w:p w:rsidR="00823A5F" w:rsidRPr="001603D6" w:rsidRDefault="0014774E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1min 45sec</w:t>
            </w:r>
          </w:p>
        </w:tc>
      </w:tr>
      <w:tr w:rsidR="00823A5F" w:rsidRPr="001603D6" w:rsidTr="00E70BCF">
        <w:trPr>
          <w:trHeight w:val="325"/>
        </w:trPr>
        <w:tc>
          <w:tcPr>
            <w:tcW w:w="72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56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4-21-17</w:t>
            </w:r>
          </w:p>
        </w:tc>
        <w:tc>
          <w:tcPr>
            <w:tcW w:w="182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4-24-17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9:30am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3A5F" w:rsidRPr="001603D6" w:rsidTr="00E70BCF">
        <w:trPr>
          <w:trHeight w:val="325"/>
        </w:trPr>
        <w:tc>
          <w:tcPr>
            <w:tcW w:w="72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56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5-19-17</w:t>
            </w:r>
          </w:p>
        </w:tc>
        <w:tc>
          <w:tcPr>
            <w:tcW w:w="182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5-22-17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3:00pm</w:t>
            </w:r>
          </w:p>
        </w:tc>
        <w:tc>
          <w:tcPr>
            <w:tcW w:w="1729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  <w:highlight w:val="yellow"/>
              </w:rPr>
            </w:pPr>
          </w:p>
        </w:tc>
        <w:tc>
          <w:tcPr>
            <w:tcW w:w="1638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  <w:highlight w:val="yellow"/>
              </w:rPr>
            </w:pPr>
          </w:p>
        </w:tc>
      </w:tr>
    </w:tbl>
    <w:p w:rsidR="00823A5F" w:rsidRPr="0010239F" w:rsidRDefault="00823A5F" w:rsidP="00823A5F">
      <w:pPr>
        <w:ind w:left="-720" w:right="-720"/>
        <w:rPr>
          <w:rFonts w:ascii="Arial" w:hAnsi="Arial" w:cs="Arial"/>
        </w:rPr>
      </w:pPr>
    </w:p>
    <w:p w:rsidR="00823A5F" w:rsidRPr="0054174A" w:rsidRDefault="00823A5F" w:rsidP="00E70BCF">
      <w:pPr>
        <w:ind w:left="-270" w:right="-720"/>
        <w:rPr>
          <w:rFonts w:ascii="Arial" w:hAnsi="Arial" w:cs="Arial"/>
          <w:color w:val="1B05BB"/>
          <w:sz w:val="28"/>
          <w:szCs w:val="28"/>
        </w:rPr>
      </w:pPr>
      <w:r w:rsidRPr="0054174A">
        <w:rPr>
          <w:rFonts w:ascii="Arial" w:hAnsi="Arial" w:cs="Arial"/>
          <w:b/>
          <w:color w:val="1B05BB"/>
          <w:sz w:val="28"/>
          <w:szCs w:val="28"/>
        </w:rPr>
        <w:t>Tornado Drill Schedule</w:t>
      </w:r>
    </w:p>
    <w:p w:rsidR="00AC63E4" w:rsidRPr="00AC63E4" w:rsidRDefault="00AC63E4" w:rsidP="00E70BCF">
      <w:pPr>
        <w:ind w:left="-270" w:right="-720"/>
        <w:rPr>
          <w:rFonts w:ascii="Arial" w:hAnsi="Arial" w:cs="Arial"/>
        </w:rPr>
      </w:pPr>
      <w:r w:rsidRPr="00AC63E4">
        <w:rPr>
          <w:rFonts w:ascii="Arial" w:hAnsi="Arial" w:cs="Arial"/>
        </w:rPr>
        <w:t xml:space="preserve">Note: </w:t>
      </w:r>
      <w:r w:rsidR="006B642B">
        <w:rPr>
          <w:rFonts w:ascii="Arial" w:hAnsi="Arial" w:cs="Arial"/>
        </w:rPr>
        <w:t xml:space="preserve">One </w:t>
      </w:r>
      <w:r w:rsidRPr="00AC63E4">
        <w:rPr>
          <w:rFonts w:ascii="Arial" w:hAnsi="Arial" w:cs="Arial"/>
        </w:rPr>
        <w:t>(1)</w:t>
      </w:r>
      <w:r w:rsidR="00311916">
        <w:rPr>
          <w:rFonts w:ascii="Arial" w:hAnsi="Arial" w:cs="Arial"/>
        </w:rPr>
        <w:t xml:space="preserve"> of the two</w:t>
      </w:r>
      <w:r w:rsidRPr="00AC63E4">
        <w:rPr>
          <w:rFonts w:ascii="Arial" w:hAnsi="Arial" w:cs="Arial"/>
        </w:rPr>
        <w:t xml:space="preserve"> tornado drill</w:t>
      </w:r>
      <w:r w:rsidR="00311916">
        <w:rPr>
          <w:rFonts w:ascii="Arial" w:hAnsi="Arial" w:cs="Arial"/>
        </w:rPr>
        <w:t>s</w:t>
      </w:r>
      <w:r w:rsidRPr="00AC63E4">
        <w:rPr>
          <w:rFonts w:ascii="Arial" w:hAnsi="Arial" w:cs="Arial"/>
        </w:rPr>
        <w:t xml:space="preserve"> must be conducted during the month of March.</w:t>
      </w:r>
    </w:p>
    <w:p w:rsidR="00823A5F" w:rsidRPr="002512B8" w:rsidRDefault="00823A5F" w:rsidP="00823A5F">
      <w:pPr>
        <w:ind w:left="-720"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tbl>
      <w:tblPr>
        <w:tblW w:w="90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800"/>
        <w:gridCol w:w="1710"/>
        <w:gridCol w:w="1710"/>
        <w:gridCol w:w="1710"/>
      </w:tblGrid>
      <w:tr w:rsidR="00823A5F" w:rsidRPr="001603D6" w:rsidTr="001603D6">
        <w:tc>
          <w:tcPr>
            <w:tcW w:w="720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5E21D0" w:rsidRPr="001603D6" w:rsidRDefault="005E21D0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440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5E21D0" w:rsidRPr="001603D6" w:rsidRDefault="005E21D0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:rsidR="00823A5F" w:rsidRPr="001603D6" w:rsidRDefault="006B642B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Alternate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2C76E7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Scheduled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Time</w:t>
            </w:r>
            <w:r w:rsidR="002C76E7">
              <w:rPr>
                <w:rFonts w:ascii="Arial" w:hAnsi="Arial" w:cs="Arial"/>
                <w:sz w:val="28"/>
                <w:szCs w:val="28"/>
              </w:rPr>
              <w:t xml:space="preserve"> of Drill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Completed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Completion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Time</w:t>
            </w:r>
          </w:p>
        </w:tc>
      </w:tr>
      <w:tr w:rsidR="00823A5F" w:rsidRPr="001603D6" w:rsidTr="001603D6">
        <w:tc>
          <w:tcPr>
            <w:tcW w:w="72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23A5F" w:rsidRPr="001603D6" w:rsidRDefault="005F140F" w:rsidP="008463E0">
            <w:pPr>
              <w:ind w:right="-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2-16-17</w:t>
            </w:r>
          </w:p>
        </w:tc>
        <w:tc>
          <w:tcPr>
            <w:tcW w:w="1800" w:type="dxa"/>
            <w:shd w:val="clear" w:color="auto" w:fill="auto"/>
          </w:tcPr>
          <w:p w:rsidR="00823A5F" w:rsidRPr="001603D6" w:rsidRDefault="005E0D34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2-23</w:t>
            </w:r>
            <w:r w:rsidR="005F140F">
              <w:rPr>
                <w:rFonts w:ascii="Arial" w:hAnsi="Arial" w:cs="Arial"/>
                <w:sz w:val="28"/>
                <w:szCs w:val="28"/>
              </w:rPr>
              <w:t>-17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5E0D34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1:48</w:t>
            </w:r>
            <w:r w:rsidR="005F140F">
              <w:rPr>
                <w:rFonts w:ascii="Arial" w:hAnsi="Arial" w:cs="Arial"/>
                <w:sz w:val="28"/>
                <w:szCs w:val="28"/>
              </w:rPr>
              <w:t>pm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5E0D34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2-23-17</w:t>
            </w:r>
          </w:p>
        </w:tc>
        <w:tc>
          <w:tcPr>
            <w:tcW w:w="1710" w:type="dxa"/>
            <w:shd w:val="clear" w:color="auto" w:fill="auto"/>
          </w:tcPr>
          <w:p w:rsidR="00823A5F" w:rsidRPr="00424D49" w:rsidRDefault="005E0D34" w:rsidP="001603D6">
            <w:pPr>
              <w:ind w:right="-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3min </w:t>
            </w:r>
            <w:bookmarkStart w:id="0" w:name="_GoBack"/>
            <w:bookmarkEnd w:id="0"/>
          </w:p>
        </w:tc>
      </w:tr>
      <w:tr w:rsidR="00823A5F" w:rsidRPr="001603D6" w:rsidTr="001603D6">
        <w:tc>
          <w:tcPr>
            <w:tcW w:w="72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3-23-17</w:t>
            </w:r>
          </w:p>
        </w:tc>
        <w:tc>
          <w:tcPr>
            <w:tcW w:w="180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3-24-17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5F140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11:</w:t>
            </w:r>
            <w:r w:rsidR="005E0D34"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am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823A5F" w:rsidRPr="00424D49" w:rsidRDefault="00823A5F" w:rsidP="001603D6">
            <w:pPr>
              <w:ind w:right="-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23A5F" w:rsidRPr="0010239F" w:rsidRDefault="00823A5F" w:rsidP="00823A5F">
      <w:pPr>
        <w:ind w:right="-720"/>
        <w:rPr>
          <w:rFonts w:ascii="Arial" w:hAnsi="Arial" w:cs="Arial"/>
        </w:rPr>
      </w:pPr>
    </w:p>
    <w:p w:rsidR="00823A5F" w:rsidRPr="0054174A" w:rsidRDefault="00823A5F" w:rsidP="00E70BCF">
      <w:pPr>
        <w:ind w:left="-270" w:right="-720"/>
        <w:rPr>
          <w:rFonts w:ascii="Arial" w:hAnsi="Arial" w:cs="Arial"/>
          <w:color w:val="1B05BB"/>
          <w:sz w:val="28"/>
          <w:szCs w:val="28"/>
        </w:rPr>
      </w:pPr>
      <w:r w:rsidRPr="0054174A">
        <w:rPr>
          <w:rFonts w:ascii="Arial" w:hAnsi="Arial" w:cs="Arial"/>
          <w:b/>
          <w:color w:val="1B05BB"/>
          <w:sz w:val="28"/>
          <w:szCs w:val="28"/>
        </w:rPr>
        <w:t>Lock-Down Drill Schedule</w:t>
      </w:r>
    </w:p>
    <w:p w:rsidR="00AC63E4" w:rsidRPr="00AC63E4" w:rsidRDefault="00AC63E4" w:rsidP="00E70BCF">
      <w:pPr>
        <w:ind w:left="-270" w:right="90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6B642B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>(1) by December 1;</w:t>
      </w:r>
      <w:r w:rsidR="006B642B">
        <w:rPr>
          <w:rFonts w:ascii="Arial" w:hAnsi="Arial" w:cs="Arial"/>
        </w:rPr>
        <w:t xml:space="preserve"> (1) after January 1;</w:t>
      </w:r>
      <w:r w:rsidRPr="00AC63E4">
        <w:rPr>
          <w:rFonts w:ascii="Arial" w:hAnsi="Arial" w:cs="Arial"/>
        </w:rPr>
        <w:t xml:space="preserve"> (1) during lunch or recess when a significant of students are gathered outside the classroom.</w:t>
      </w:r>
    </w:p>
    <w:p w:rsidR="00823A5F" w:rsidRPr="002512B8" w:rsidRDefault="00823A5F" w:rsidP="00823A5F">
      <w:pPr>
        <w:ind w:left="-720" w:right="-720"/>
        <w:rPr>
          <w:rFonts w:ascii="Arial" w:hAnsi="Arial" w:cs="Arial"/>
          <w:sz w:val="20"/>
          <w:szCs w:val="20"/>
        </w:rPr>
      </w:pPr>
    </w:p>
    <w:tbl>
      <w:tblPr>
        <w:tblW w:w="90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800"/>
        <w:gridCol w:w="1710"/>
        <w:gridCol w:w="1710"/>
        <w:gridCol w:w="1710"/>
      </w:tblGrid>
      <w:tr w:rsidR="00823A5F" w:rsidRPr="001603D6" w:rsidTr="001603D6">
        <w:tc>
          <w:tcPr>
            <w:tcW w:w="720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B30446" w:rsidRPr="001603D6" w:rsidRDefault="00B30446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440" w:type="dxa"/>
            <w:shd w:val="clear" w:color="auto" w:fill="auto"/>
          </w:tcPr>
          <w:p w:rsidR="00823A5F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  <w:p w:rsidR="005E21D0" w:rsidRPr="001603D6" w:rsidRDefault="005E21D0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:rsidR="00823A5F" w:rsidRPr="001603D6" w:rsidRDefault="006B642B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Alternate</w:t>
            </w:r>
            <w:r w:rsidR="00823A5F" w:rsidRPr="001603D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2C76E7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Scheduled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Time</w:t>
            </w:r>
            <w:r w:rsidR="002C76E7">
              <w:rPr>
                <w:rFonts w:ascii="Arial" w:hAnsi="Arial" w:cs="Arial"/>
                <w:sz w:val="28"/>
                <w:szCs w:val="28"/>
              </w:rPr>
              <w:t xml:space="preserve"> of Drill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Date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Completed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Completion</w:t>
            </w:r>
          </w:p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Time</w:t>
            </w:r>
          </w:p>
        </w:tc>
      </w:tr>
      <w:tr w:rsidR="00823A5F" w:rsidRPr="001603D6" w:rsidTr="001603D6">
        <w:tc>
          <w:tcPr>
            <w:tcW w:w="72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23A5F" w:rsidRPr="001603D6" w:rsidRDefault="00F16C05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12/8/16</w:t>
            </w:r>
          </w:p>
        </w:tc>
        <w:tc>
          <w:tcPr>
            <w:tcW w:w="1800" w:type="dxa"/>
            <w:shd w:val="clear" w:color="auto" w:fill="auto"/>
          </w:tcPr>
          <w:p w:rsidR="00823A5F" w:rsidRPr="001603D6" w:rsidRDefault="00F16C05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12/9/16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F16C05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12:15pm</w:t>
            </w:r>
          </w:p>
        </w:tc>
        <w:tc>
          <w:tcPr>
            <w:tcW w:w="1710" w:type="dxa"/>
            <w:shd w:val="clear" w:color="auto" w:fill="auto"/>
          </w:tcPr>
          <w:p w:rsidR="00823A5F" w:rsidRPr="001603D6" w:rsidRDefault="00F16C05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12/8/16</w:t>
            </w:r>
          </w:p>
        </w:tc>
        <w:tc>
          <w:tcPr>
            <w:tcW w:w="1710" w:type="dxa"/>
            <w:shd w:val="clear" w:color="auto" w:fill="auto"/>
          </w:tcPr>
          <w:p w:rsidR="00823A5F" w:rsidRPr="0082512C" w:rsidRDefault="00F16C05" w:rsidP="001603D6">
            <w:pPr>
              <w:ind w:right="-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1min 3sec</w:t>
            </w:r>
          </w:p>
        </w:tc>
      </w:tr>
      <w:tr w:rsidR="00823A5F" w:rsidRPr="001603D6" w:rsidTr="001603D6">
        <w:tc>
          <w:tcPr>
            <w:tcW w:w="72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823A5F" w:rsidRPr="001603D6" w:rsidRDefault="00823A5F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823A5F" w:rsidRPr="0021794C" w:rsidRDefault="00823A5F" w:rsidP="001603D6">
            <w:pPr>
              <w:ind w:right="-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46418" w:rsidRPr="001603D6" w:rsidTr="001603D6">
        <w:tc>
          <w:tcPr>
            <w:tcW w:w="720" w:type="dxa"/>
            <w:shd w:val="clear" w:color="auto" w:fill="auto"/>
          </w:tcPr>
          <w:p w:rsidR="00146418" w:rsidRPr="001603D6" w:rsidRDefault="00146418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  <w:r w:rsidRPr="001603D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146418" w:rsidRPr="001603D6" w:rsidRDefault="00146418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146418" w:rsidRPr="001603D6" w:rsidRDefault="00146418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146418" w:rsidRPr="001603D6" w:rsidRDefault="00146418" w:rsidP="001603D6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146418" w:rsidRPr="001603D6" w:rsidRDefault="00146418" w:rsidP="003341C9">
            <w:pPr>
              <w:ind w:right="-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146418" w:rsidRPr="00626E57" w:rsidRDefault="00146418" w:rsidP="001603D6">
            <w:pPr>
              <w:ind w:right="-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23A5F" w:rsidRPr="0010239F" w:rsidRDefault="00823A5F" w:rsidP="00823A5F">
      <w:pPr>
        <w:ind w:left="-720" w:right="-720"/>
        <w:rPr>
          <w:rFonts w:ascii="Arial" w:hAnsi="Arial" w:cs="Arial"/>
        </w:rPr>
      </w:pPr>
    </w:p>
    <w:p w:rsidR="00823A5F" w:rsidRPr="0054174A" w:rsidRDefault="00823A5F" w:rsidP="00E70BCF">
      <w:pPr>
        <w:ind w:left="-270" w:right="-720"/>
        <w:rPr>
          <w:b/>
          <w:snapToGrid w:val="0"/>
          <w:color w:val="1B05BB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23A5F" w:rsidRPr="002512B8" w:rsidRDefault="00823A5F" w:rsidP="00823A5F">
      <w:pPr>
        <w:ind w:left="-720" w:right="-720"/>
        <w:rPr>
          <w:rFonts w:ascii="Arial" w:hAnsi="Arial" w:cs="Arial"/>
          <w:sz w:val="20"/>
          <w:szCs w:val="20"/>
        </w:rPr>
      </w:pPr>
    </w:p>
    <w:p w:rsidR="00E51C9E" w:rsidRDefault="00E51C9E" w:rsidP="002512B8">
      <w:pPr>
        <w:spacing w:line="180" w:lineRule="auto"/>
        <w:rPr>
          <w:rFonts w:ascii="Arial" w:hAnsi="Arial"/>
          <w:b/>
          <w:sz w:val="28"/>
        </w:rPr>
      </w:pPr>
    </w:p>
    <w:p w:rsidR="002512B8" w:rsidRDefault="002512B8" w:rsidP="002512B8">
      <w:pPr>
        <w:spacing w:line="180" w:lineRule="auto"/>
        <w:rPr>
          <w:rFonts w:ascii="Arial" w:hAnsi="Arial"/>
          <w:b/>
          <w:sz w:val="28"/>
        </w:rPr>
      </w:pPr>
    </w:p>
    <w:p w:rsidR="00B30446" w:rsidRDefault="00E70BCF" w:rsidP="00E70BCF">
      <w:pPr>
        <w:ind w:left="-270"/>
        <w:rPr>
          <w:rFonts w:ascii="Arial" w:hAnsi="Arial"/>
          <w:sz w:val="28"/>
        </w:rPr>
      </w:pPr>
      <w:r w:rsidRPr="0054174A">
        <w:rPr>
          <w:rFonts w:ascii="Arial" w:hAnsi="Arial"/>
          <w:color w:val="1B05BB"/>
          <w:sz w:val="28"/>
        </w:rPr>
        <w:t xml:space="preserve"># </w:t>
      </w:r>
      <w:proofErr w:type="gramStart"/>
      <w:r w:rsidRPr="0054174A">
        <w:rPr>
          <w:rFonts w:ascii="Arial" w:hAnsi="Arial"/>
          <w:color w:val="1B05BB"/>
          <w:sz w:val="28"/>
        </w:rPr>
        <w:t>of</w:t>
      </w:r>
      <w:proofErr w:type="gramEnd"/>
      <w:r w:rsidRPr="0054174A">
        <w:rPr>
          <w:rFonts w:ascii="Arial" w:hAnsi="Arial"/>
          <w:color w:val="1B05BB"/>
          <w:sz w:val="28"/>
        </w:rPr>
        <w:t xml:space="preserve"> completed drills:</w:t>
      </w:r>
      <w:r>
        <w:rPr>
          <w:rFonts w:ascii="Arial" w:hAnsi="Arial"/>
          <w:sz w:val="28"/>
        </w:rPr>
        <w:t xml:space="preserve"> </w:t>
      </w:r>
      <w:sdt>
        <w:sdtPr>
          <w:rPr>
            <w:rFonts w:ascii="Arial" w:hAnsi="Arial"/>
            <w:sz w:val="28"/>
          </w:rPr>
          <w:id w:val="-911843621"/>
          <w:placeholder>
            <w:docPart w:val="DefaultPlaceholder_1081868574"/>
          </w:placeholder>
          <w:showingPlcHdr/>
          <w:text/>
        </w:sdtPr>
        <w:sdtEndPr/>
        <w:sdtContent>
          <w:r w:rsidRPr="00E70BCF">
            <w:rPr>
              <w:rStyle w:val="PlaceholderText"/>
              <w:u w:val="single"/>
            </w:rPr>
            <w:t>Click here to enter text.</w:t>
          </w:r>
        </w:sdtContent>
      </w:sdt>
    </w:p>
    <w:p w:rsidR="00E70BCF" w:rsidRDefault="00E70BCF" w:rsidP="005E21D0">
      <w:pPr>
        <w:ind w:left="-446"/>
        <w:rPr>
          <w:rFonts w:ascii="Arial" w:hAnsi="Arial"/>
          <w:sz w:val="28"/>
        </w:rPr>
      </w:pPr>
    </w:p>
    <w:p w:rsidR="0010239F" w:rsidRDefault="000A405C" w:rsidP="00E70BCF">
      <w:pPr>
        <w:ind w:left="-270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ab/>
      </w:r>
      <w:r w:rsidR="003560FF">
        <w:rPr>
          <w:rFonts w:ascii="Arial" w:hAnsi="Arial"/>
          <w:sz w:val="28"/>
          <w:u w:val="single"/>
        </w:rPr>
        <w:t>Kelley Villa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10239F" w:rsidRPr="0010239F">
        <w:rPr>
          <w:rFonts w:ascii="Arial" w:hAnsi="Arial"/>
          <w:sz w:val="28"/>
          <w:u w:val="single"/>
        </w:rPr>
        <w:tab/>
      </w:r>
      <w:r w:rsidR="0010239F">
        <w:rPr>
          <w:rFonts w:ascii="Arial" w:hAnsi="Arial"/>
          <w:sz w:val="28"/>
        </w:rPr>
        <w:tab/>
        <w:t>_____________________________</w:t>
      </w:r>
    </w:p>
    <w:p w:rsidR="0010239F" w:rsidRDefault="0010239F" w:rsidP="0010239F">
      <w:pPr>
        <w:ind w:left="-270"/>
        <w:rPr>
          <w:rFonts w:ascii="Arial" w:hAnsi="Arial"/>
        </w:rPr>
      </w:pPr>
      <w:r>
        <w:rPr>
          <w:rFonts w:ascii="Arial" w:hAnsi="Arial"/>
          <w:sz w:val="28"/>
        </w:rPr>
        <w:t>I</w:t>
      </w:r>
      <w:r w:rsidR="002C76E7" w:rsidRPr="005E21D0">
        <w:rPr>
          <w:rFonts w:ascii="Arial" w:hAnsi="Arial"/>
        </w:rPr>
        <w:t>ndividual in charge of drill</w:t>
      </w:r>
      <w:r w:rsidR="002C76E7" w:rsidRPr="005E21D0">
        <w:rPr>
          <w:rFonts w:ascii="Arial" w:hAnsi="Arial"/>
        </w:rPr>
        <w:tab/>
      </w:r>
      <w:r w:rsidR="002C76E7" w:rsidRPr="005E21D0">
        <w:rPr>
          <w:rFonts w:ascii="Arial" w:hAnsi="Arial"/>
        </w:rPr>
        <w:tab/>
      </w:r>
      <w:r w:rsidR="002C76E7" w:rsidRPr="005E21D0">
        <w:rPr>
          <w:rFonts w:ascii="Arial" w:hAnsi="Arial"/>
        </w:rPr>
        <w:tab/>
        <w:t>Building Principal</w:t>
      </w:r>
      <w:r w:rsidR="00E70BCF">
        <w:rPr>
          <w:rFonts w:ascii="Arial" w:hAnsi="Arial"/>
        </w:rPr>
        <w:t xml:space="preserve"> signature</w:t>
      </w:r>
    </w:p>
    <w:p w:rsidR="0010239F" w:rsidRPr="005E21D0" w:rsidRDefault="0010239F" w:rsidP="0010239F">
      <w:pPr>
        <w:ind w:left="-27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(Original with signature on file in Supt. Office)</w:t>
      </w:r>
    </w:p>
    <w:sectPr w:rsidR="0010239F" w:rsidRPr="005E21D0" w:rsidSect="00E70BCF">
      <w:pgSz w:w="12240" w:h="15840"/>
      <w:pgMar w:top="547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2052"/>
    <w:multiLevelType w:val="hybridMultilevel"/>
    <w:tmpl w:val="5FB8AF4C"/>
    <w:lvl w:ilvl="0" w:tplc="A0BCE066">
      <w:start w:val="1"/>
      <w:numFmt w:val="upp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4C6870DB"/>
    <w:multiLevelType w:val="hybridMultilevel"/>
    <w:tmpl w:val="BED69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4A5C4A"/>
    <w:multiLevelType w:val="hybridMultilevel"/>
    <w:tmpl w:val="772A1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B33BF2"/>
    <w:multiLevelType w:val="hybridMultilevel"/>
    <w:tmpl w:val="D7D0F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CC"/>
    <w:rsid w:val="00002433"/>
    <w:rsid w:val="000125C1"/>
    <w:rsid w:val="000513EE"/>
    <w:rsid w:val="000663DA"/>
    <w:rsid w:val="00097F6F"/>
    <w:rsid w:val="000A405C"/>
    <w:rsid w:val="000A4F75"/>
    <w:rsid w:val="000E04C1"/>
    <w:rsid w:val="0010239F"/>
    <w:rsid w:val="001173BC"/>
    <w:rsid w:val="001217FD"/>
    <w:rsid w:val="00146418"/>
    <w:rsid w:val="0014774E"/>
    <w:rsid w:val="001524B5"/>
    <w:rsid w:val="001603D6"/>
    <w:rsid w:val="001C6883"/>
    <w:rsid w:val="001D36E0"/>
    <w:rsid w:val="0021794C"/>
    <w:rsid w:val="002502DF"/>
    <w:rsid w:val="002512B8"/>
    <w:rsid w:val="00294493"/>
    <w:rsid w:val="002C76E7"/>
    <w:rsid w:val="002E3699"/>
    <w:rsid w:val="002F6EC9"/>
    <w:rsid w:val="00311916"/>
    <w:rsid w:val="00320870"/>
    <w:rsid w:val="003341C9"/>
    <w:rsid w:val="003549B9"/>
    <w:rsid w:val="003560FF"/>
    <w:rsid w:val="00360B14"/>
    <w:rsid w:val="003647FB"/>
    <w:rsid w:val="00367396"/>
    <w:rsid w:val="00367CBD"/>
    <w:rsid w:val="00371B29"/>
    <w:rsid w:val="003B1C5E"/>
    <w:rsid w:val="003B4FAD"/>
    <w:rsid w:val="003F6E54"/>
    <w:rsid w:val="0041037B"/>
    <w:rsid w:val="00424D49"/>
    <w:rsid w:val="004E3710"/>
    <w:rsid w:val="0050081A"/>
    <w:rsid w:val="0054174A"/>
    <w:rsid w:val="00547860"/>
    <w:rsid w:val="00550DCC"/>
    <w:rsid w:val="005541C6"/>
    <w:rsid w:val="00555718"/>
    <w:rsid w:val="00572DAD"/>
    <w:rsid w:val="00580E90"/>
    <w:rsid w:val="005B69BE"/>
    <w:rsid w:val="005C7D51"/>
    <w:rsid w:val="005E0D34"/>
    <w:rsid w:val="005E21D0"/>
    <w:rsid w:val="005F140F"/>
    <w:rsid w:val="00604DDB"/>
    <w:rsid w:val="0061243A"/>
    <w:rsid w:val="00626C6D"/>
    <w:rsid w:val="00626E57"/>
    <w:rsid w:val="00630135"/>
    <w:rsid w:val="00651872"/>
    <w:rsid w:val="00665F93"/>
    <w:rsid w:val="00681544"/>
    <w:rsid w:val="006B642B"/>
    <w:rsid w:val="006C4FB3"/>
    <w:rsid w:val="006C7FEC"/>
    <w:rsid w:val="006D7F66"/>
    <w:rsid w:val="00707A0C"/>
    <w:rsid w:val="00714240"/>
    <w:rsid w:val="007178FE"/>
    <w:rsid w:val="007424E6"/>
    <w:rsid w:val="00755383"/>
    <w:rsid w:val="00774865"/>
    <w:rsid w:val="00782AD1"/>
    <w:rsid w:val="007B35FE"/>
    <w:rsid w:val="007C533D"/>
    <w:rsid w:val="007D0083"/>
    <w:rsid w:val="007D17D6"/>
    <w:rsid w:val="007D786A"/>
    <w:rsid w:val="007E0A67"/>
    <w:rsid w:val="0080066D"/>
    <w:rsid w:val="00823A5F"/>
    <w:rsid w:val="0082512C"/>
    <w:rsid w:val="00832AA4"/>
    <w:rsid w:val="008463E0"/>
    <w:rsid w:val="0086519D"/>
    <w:rsid w:val="008662A1"/>
    <w:rsid w:val="008D05BB"/>
    <w:rsid w:val="008F0286"/>
    <w:rsid w:val="00937913"/>
    <w:rsid w:val="00941356"/>
    <w:rsid w:val="009507A0"/>
    <w:rsid w:val="009706C8"/>
    <w:rsid w:val="009725D7"/>
    <w:rsid w:val="0098377F"/>
    <w:rsid w:val="009852E0"/>
    <w:rsid w:val="009B2E07"/>
    <w:rsid w:val="009B6296"/>
    <w:rsid w:val="009B6398"/>
    <w:rsid w:val="009D4C38"/>
    <w:rsid w:val="009D72F5"/>
    <w:rsid w:val="009F2389"/>
    <w:rsid w:val="00A770E1"/>
    <w:rsid w:val="00A818D9"/>
    <w:rsid w:val="00A8240F"/>
    <w:rsid w:val="00AB2DA2"/>
    <w:rsid w:val="00AC63E4"/>
    <w:rsid w:val="00AD2989"/>
    <w:rsid w:val="00AE62F5"/>
    <w:rsid w:val="00AF183F"/>
    <w:rsid w:val="00AF60DC"/>
    <w:rsid w:val="00B0568E"/>
    <w:rsid w:val="00B17AB0"/>
    <w:rsid w:val="00B30446"/>
    <w:rsid w:val="00B46526"/>
    <w:rsid w:val="00B46A6F"/>
    <w:rsid w:val="00B4709A"/>
    <w:rsid w:val="00B61A84"/>
    <w:rsid w:val="00B66973"/>
    <w:rsid w:val="00B919BC"/>
    <w:rsid w:val="00BC21A3"/>
    <w:rsid w:val="00BC5EB6"/>
    <w:rsid w:val="00C60123"/>
    <w:rsid w:val="00C6121D"/>
    <w:rsid w:val="00C713EB"/>
    <w:rsid w:val="00C77673"/>
    <w:rsid w:val="00C95DD0"/>
    <w:rsid w:val="00CA6AB8"/>
    <w:rsid w:val="00CC1EA5"/>
    <w:rsid w:val="00CD4D0D"/>
    <w:rsid w:val="00D02567"/>
    <w:rsid w:val="00D11AB2"/>
    <w:rsid w:val="00D25F63"/>
    <w:rsid w:val="00D82A2D"/>
    <w:rsid w:val="00D8564D"/>
    <w:rsid w:val="00D909B0"/>
    <w:rsid w:val="00DB0BAD"/>
    <w:rsid w:val="00DB7707"/>
    <w:rsid w:val="00DC6CD1"/>
    <w:rsid w:val="00DD0C6F"/>
    <w:rsid w:val="00E27B7E"/>
    <w:rsid w:val="00E30E4F"/>
    <w:rsid w:val="00E31B53"/>
    <w:rsid w:val="00E36972"/>
    <w:rsid w:val="00E36CCF"/>
    <w:rsid w:val="00E51C9E"/>
    <w:rsid w:val="00E54C9F"/>
    <w:rsid w:val="00E70BCF"/>
    <w:rsid w:val="00EA0CA3"/>
    <w:rsid w:val="00EA1FCC"/>
    <w:rsid w:val="00EB2734"/>
    <w:rsid w:val="00EC015E"/>
    <w:rsid w:val="00ED1292"/>
    <w:rsid w:val="00EF05E6"/>
    <w:rsid w:val="00F0675A"/>
    <w:rsid w:val="00F16C05"/>
    <w:rsid w:val="00F2311C"/>
    <w:rsid w:val="00F236C3"/>
    <w:rsid w:val="00F44BE1"/>
    <w:rsid w:val="00F54404"/>
    <w:rsid w:val="00F82E55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15E"/>
    <w:rPr>
      <w:sz w:val="24"/>
      <w:szCs w:val="24"/>
    </w:rPr>
  </w:style>
  <w:style w:type="paragraph" w:styleId="Heading1">
    <w:name w:val="heading 1"/>
    <w:basedOn w:val="Normal"/>
    <w:next w:val="Normal"/>
    <w:qFormat/>
    <w:rsid w:val="00D11AB2"/>
    <w:pPr>
      <w:keepNext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2E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B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15E"/>
    <w:rPr>
      <w:sz w:val="24"/>
      <w:szCs w:val="24"/>
    </w:rPr>
  </w:style>
  <w:style w:type="paragraph" w:styleId="Heading1">
    <w:name w:val="heading 1"/>
    <w:basedOn w:val="Normal"/>
    <w:next w:val="Normal"/>
    <w:qFormat/>
    <w:rsid w:val="00D11AB2"/>
    <w:pPr>
      <w:keepNext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2E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WordMemo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ED38-9035-49F5-B70E-73229F7C23CA}"/>
      </w:docPartPr>
      <w:docPartBody>
        <w:p w:rsidR="00FD1306" w:rsidRDefault="00E905A7">
          <w:r w:rsidRPr="002C1A4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5A7"/>
    <w:rsid w:val="00062923"/>
    <w:rsid w:val="000F14F6"/>
    <w:rsid w:val="00327045"/>
    <w:rsid w:val="00336962"/>
    <w:rsid w:val="00417AAA"/>
    <w:rsid w:val="0044058A"/>
    <w:rsid w:val="00461840"/>
    <w:rsid w:val="004B2C67"/>
    <w:rsid w:val="006B0393"/>
    <w:rsid w:val="008D2DC9"/>
    <w:rsid w:val="00900D3B"/>
    <w:rsid w:val="00904309"/>
    <w:rsid w:val="00996ABF"/>
    <w:rsid w:val="00A46C93"/>
    <w:rsid w:val="00A7174D"/>
    <w:rsid w:val="00AE7CAC"/>
    <w:rsid w:val="00DE15F5"/>
    <w:rsid w:val="00E905A7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5A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WordMemoTemplate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</vt:lpstr>
    </vt:vector>
  </TitlesOfParts>
  <Company>WOODHAVEN SCHOOLS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</dc:title>
  <dc:creator>Joyce Blomgren</dc:creator>
  <cp:lastModifiedBy>Grima, Scott</cp:lastModifiedBy>
  <cp:revision>2</cp:revision>
  <cp:lastPrinted>2016-11-15T20:22:00Z</cp:lastPrinted>
  <dcterms:created xsi:type="dcterms:W3CDTF">2017-03-06T15:51:00Z</dcterms:created>
  <dcterms:modified xsi:type="dcterms:W3CDTF">2017-03-06T15:51:00Z</dcterms:modified>
</cp:coreProperties>
</file>